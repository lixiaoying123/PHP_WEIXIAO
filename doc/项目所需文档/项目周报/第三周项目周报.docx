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220" w:rsidRPr="005E5B1D" w:rsidRDefault="006F1579" w:rsidP="005E5B1D">
      <w:pPr>
        <w:ind w:firstLine="420"/>
        <w:jc w:val="center"/>
        <w:rPr>
          <w:sz w:val="36"/>
        </w:rPr>
      </w:pPr>
      <w:proofErr w:type="gramStart"/>
      <w:r>
        <w:rPr>
          <w:rFonts w:hint="eastAsia"/>
          <w:color w:val="0070C0"/>
          <w:sz w:val="36"/>
        </w:rPr>
        <w:t>微校</w:t>
      </w:r>
      <w:r w:rsidR="000A3B88" w:rsidRPr="000A3B88">
        <w:rPr>
          <w:rFonts w:hint="eastAsia"/>
          <w:sz w:val="36"/>
        </w:rPr>
        <w:t>项目</w:t>
      </w:r>
      <w:proofErr w:type="gramEnd"/>
      <w:r w:rsidR="005E5B1D" w:rsidRPr="005E5B1D">
        <w:rPr>
          <w:rFonts w:hint="eastAsia"/>
          <w:sz w:val="36"/>
        </w:rPr>
        <w:t>周报</w:t>
      </w:r>
    </w:p>
    <w:p w:rsidR="005E5B1D" w:rsidRPr="00AA2AFB" w:rsidRDefault="005E5B1D" w:rsidP="005E5B1D">
      <w:pPr>
        <w:ind w:firstLine="420"/>
        <w:jc w:val="center"/>
      </w:pPr>
      <w:r>
        <w:rPr>
          <w:rFonts w:hint="eastAsia"/>
        </w:rPr>
        <w:t>报告期：</w:t>
      </w:r>
      <w:r w:rsidR="001B6818" w:rsidRPr="00AA2AFB">
        <w:rPr>
          <w:rFonts w:hint="eastAsia"/>
          <w:color w:val="0070C0"/>
        </w:rPr>
        <w:t>[</w:t>
      </w:r>
      <w:r w:rsidR="00050DDF">
        <w:rPr>
          <w:rFonts w:hint="eastAsia"/>
          <w:color w:val="0070C0"/>
        </w:rPr>
        <w:t>2017-11-21</w:t>
      </w:r>
      <w:r w:rsidR="001B6818" w:rsidRPr="00AA2AFB">
        <w:rPr>
          <w:rFonts w:hint="eastAsia"/>
          <w:color w:val="0070C0"/>
        </w:rPr>
        <w:t>]</w:t>
      </w:r>
      <w:r w:rsidRPr="00AA2AFB">
        <w:rPr>
          <w:rFonts w:hint="eastAsia"/>
          <w:color w:val="0070C0"/>
        </w:rPr>
        <w:t xml:space="preserve"> </w:t>
      </w:r>
      <w:r w:rsidR="001B6818">
        <w:rPr>
          <w:rFonts w:hint="eastAsia"/>
        </w:rPr>
        <w:t>至</w:t>
      </w:r>
      <w:r w:rsidR="001B6818">
        <w:rPr>
          <w:rFonts w:hint="eastAsia"/>
        </w:rPr>
        <w:t xml:space="preserve"> </w:t>
      </w:r>
      <w:r w:rsidR="001B6818" w:rsidRPr="00AA2AFB">
        <w:rPr>
          <w:rFonts w:hint="eastAsia"/>
          <w:color w:val="0070C0"/>
        </w:rPr>
        <w:t>[</w:t>
      </w:r>
      <w:r w:rsidR="00050DDF">
        <w:rPr>
          <w:rFonts w:hint="eastAsia"/>
          <w:color w:val="0070C0"/>
        </w:rPr>
        <w:t>2017-11-24</w:t>
      </w:r>
      <w:r w:rsidR="001B6818" w:rsidRPr="00AA2AFB">
        <w:rPr>
          <w:rFonts w:hint="eastAsia"/>
          <w:color w:val="0070C0"/>
        </w:rPr>
        <w:t>]</w:t>
      </w:r>
    </w:p>
    <w:p w:rsidR="005A1E1C" w:rsidRPr="00AA2AFB" w:rsidRDefault="005E5B1D" w:rsidP="00C35E18">
      <w:pPr>
        <w:ind w:firstLine="420"/>
        <w:jc w:val="center"/>
        <w:rPr>
          <w:color w:val="548DD4" w:themeColor="text2" w:themeTint="99"/>
        </w:rPr>
      </w:pPr>
      <w:r>
        <w:rPr>
          <w:rFonts w:hint="eastAsia"/>
        </w:rPr>
        <w:t>报告人：</w:t>
      </w:r>
    </w:p>
    <w:p w:rsidR="00CD5D88" w:rsidRPr="00C35E18" w:rsidRDefault="00136271" w:rsidP="00C35E18">
      <w:pPr>
        <w:pStyle w:val="a7"/>
        <w:numPr>
          <w:ilvl w:val="0"/>
          <w:numId w:val="2"/>
        </w:numPr>
        <w:ind w:firstLineChars="0"/>
        <w:rPr>
          <w:b/>
        </w:rPr>
      </w:pPr>
      <w:r w:rsidRPr="00136271">
        <w:rPr>
          <w:rFonts w:hint="eastAsia"/>
          <w:b/>
        </w:rPr>
        <w:t>项目仪表板</w:t>
      </w:r>
    </w:p>
    <w:p w:rsidR="00191AD2" w:rsidRPr="006F1579" w:rsidRDefault="00191AD2" w:rsidP="006F1579">
      <w:pPr>
        <w:rPr>
          <w:i/>
          <w:color w:val="548DD4" w:themeColor="text2" w:themeTint="99"/>
        </w:rPr>
      </w:pPr>
    </w:p>
    <w:p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r w:rsidRPr="00136271">
        <w:rPr>
          <w:rFonts w:hint="eastAsia"/>
          <w:b/>
        </w:rPr>
        <w:t>上周安排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85"/>
        <w:gridCol w:w="142"/>
        <w:gridCol w:w="2268"/>
        <w:gridCol w:w="1417"/>
        <w:gridCol w:w="1610"/>
      </w:tblGrid>
      <w:tr w:rsidR="00E30B23" w:rsidTr="004E074B">
        <w:tc>
          <w:tcPr>
            <w:tcW w:w="3227" w:type="dxa"/>
            <w:gridSpan w:val="2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050DDF" w:rsidTr="000F35A9">
        <w:tc>
          <w:tcPr>
            <w:tcW w:w="3085" w:type="dxa"/>
          </w:tcPr>
          <w:p w:rsidR="00050DDF" w:rsidRPr="004E074B" w:rsidRDefault="00050DDF" w:rsidP="000F35A9">
            <w:pPr>
              <w:pStyle w:val="a7"/>
              <w:numPr>
                <w:ilvl w:val="0"/>
                <w:numId w:val="5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</w:rPr>
              <w:t>研究学习如何通过抓取登陆教务系统获取课表和成绩。</w:t>
            </w:r>
          </w:p>
        </w:tc>
        <w:tc>
          <w:tcPr>
            <w:tcW w:w="2410" w:type="dxa"/>
            <w:gridSpan w:val="2"/>
          </w:tcPr>
          <w:p w:rsidR="00050DDF" w:rsidRPr="005C59E4" w:rsidRDefault="00050DDF" w:rsidP="000F35A9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417" w:type="dxa"/>
          </w:tcPr>
          <w:p w:rsidR="00050DDF" w:rsidRPr="005C59E4" w:rsidRDefault="00050DDF" w:rsidP="000F35A9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610" w:type="dxa"/>
          </w:tcPr>
          <w:p w:rsidR="00050DDF" w:rsidRPr="005C59E4" w:rsidRDefault="00050DDF" w:rsidP="000F35A9">
            <w:pPr>
              <w:pStyle w:val="a7"/>
              <w:ind w:firstLineChars="0" w:firstLine="0"/>
              <w:rPr>
                <w:color w:val="0070C0"/>
              </w:rPr>
            </w:pPr>
          </w:p>
        </w:tc>
      </w:tr>
      <w:tr w:rsidR="00050DDF" w:rsidTr="000F35A9">
        <w:tc>
          <w:tcPr>
            <w:tcW w:w="3085" w:type="dxa"/>
          </w:tcPr>
          <w:p w:rsidR="00050DDF" w:rsidRPr="005C59E4" w:rsidRDefault="00050DDF" w:rsidP="000F35A9">
            <w:pPr>
              <w:pStyle w:val="a7"/>
              <w:numPr>
                <w:ilvl w:val="0"/>
                <w:numId w:val="5"/>
              </w:numPr>
              <w:ind w:firstLineChars="0"/>
              <w:rPr>
                <w:color w:val="0070C0"/>
              </w:rPr>
            </w:pPr>
            <w:r w:rsidRPr="000918A1">
              <w:rPr>
                <w:rFonts w:hint="eastAsia"/>
              </w:rPr>
              <w:t>完善代码，主要包括：删除商品：只能删除自己的商品，其他人的商品不能删除。商品修改同理。</w:t>
            </w:r>
          </w:p>
        </w:tc>
        <w:tc>
          <w:tcPr>
            <w:tcW w:w="2410" w:type="dxa"/>
            <w:gridSpan w:val="2"/>
          </w:tcPr>
          <w:p w:rsidR="00050DDF" w:rsidRPr="005C59E4" w:rsidRDefault="00050DDF" w:rsidP="000F35A9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417" w:type="dxa"/>
          </w:tcPr>
          <w:p w:rsidR="00050DDF" w:rsidRPr="005C59E4" w:rsidRDefault="00050DDF" w:rsidP="000F35A9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610" w:type="dxa"/>
          </w:tcPr>
          <w:p w:rsidR="00050DDF" w:rsidRPr="005C59E4" w:rsidRDefault="00050DDF" w:rsidP="000F35A9">
            <w:pPr>
              <w:pStyle w:val="a7"/>
              <w:ind w:firstLineChars="0" w:firstLine="0"/>
              <w:rPr>
                <w:color w:val="0070C0"/>
              </w:rPr>
            </w:pPr>
          </w:p>
        </w:tc>
      </w:tr>
      <w:tr w:rsidR="00050DDF" w:rsidTr="000F35A9">
        <w:tc>
          <w:tcPr>
            <w:tcW w:w="3085" w:type="dxa"/>
          </w:tcPr>
          <w:p w:rsidR="00050DDF" w:rsidRPr="005C59E4" w:rsidRDefault="00050DDF" w:rsidP="000F35A9">
            <w:pPr>
              <w:pStyle w:val="a7"/>
              <w:numPr>
                <w:ilvl w:val="0"/>
                <w:numId w:val="5"/>
              </w:numPr>
              <w:ind w:firstLineChars="0"/>
              <w:rPr>
                <w:color w:val="0070C0"/>
              </w:rPr>
            </w:pPr>
            <w:r w:rsidRPr="000918A1">
              <w:rPr>
                <w:rFonts w:hint="eastAsia"/>
              </w:rPr>
              <w:t>完善二手交易部分的代码，主要包括：商品列表页新加按照时间和价格排序功能以及关键字搜索。</w:t>
            </w:r>
          </w:p>
        </w:tc>
        <w:tc>
          <w:tcPr>
            <w:tcW w:w="2410" w:type="dxa"/>
            <w:gridSpan w:val="2"/>
          </w:tcPr>
          <w:p w:rsidR="00050DDF" w:rsidRPr="005C59E4" w:rsidRDefault="00050DDF" w:rsidP="000F35A9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417" w:type="dxa"/>
          </w:tcPr>
          <w:p w:rsidR="00050DDF" w:rsidRPr="005C59E4" w:rsidRDefault="00050DDF" w:rsidP="000F35A9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610" w:type="dxa"/>
          </w:tcPr>
          <w:p w:rsidR="00050DDF" w:rsidRPr="005C59E4" w:rsidRDefault="00050DDF" w:rsidP="000F35A9">
            <w:pPr>
              <w:pStyle w:val="a7"/>
              <w:ind w:firstLineChars="0" w:firstLine="0"/>
              <w:rPr>
                <w:color w:val="0070C0"/>
              </w:rPr>
            </w:pPr>
          </w:p>
        </w:tc>
      </w:tr>
    </w:tbl>
    <w:p w:rsidR="00851409" w:rsidRPr="004E074B" w:rsidRDefault="00136271" w:rsidP="004E074B">
      <w:pPr>
        <w:pStyle w:val="a7"/>
        <w:numPr>
          <w:ilvl w:val="0"/>
          <w:numId w:val="2"/>
        </w:numPr>
        <w:ind w:firstLineChars="0"/>
        <w:rPr>
          <w:b/>
        </w:rPr>
      </w:pPr>
      <w:r w:rsidRPr="00136271">
        <w:rPr>
          <w:rFonts w:hint="eastAsia"/>
          <w:b/>
        </w:rPr>
        <w:t>本周执行情况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79"/>
        <w:gridCol w:w="2353"/>
        <w:gridCol w:w="1457"/>
        <w:gridCol w:w="1533"/>
      </w:tblGrid>
      <w:tr w:rsidR="004E074B" w:rsidTr="004E074B">
        <w:tc>
          <w:tcPr>
            <w:tcW w:w="3179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0918A1" w:rsidTr="004E074B">
        <w:tc>
          <w:tcPr>
            <w:tcW w:w="3179" w:type="dxa"/>
          </w:tcPr>
          <w:p w:rsidR="000918A1" w:rsidRPr="00CE3992" w:rsidRDefault="00050DDF" w:rsidP="00C234F1">
            <w:r w:rsidRPr="00050DDF">
              <w:rPr>
                <w:rFonts w:hint="eastAsia"/>
              </w:rPr>
              <w:t>继续研究学习抓取教务系统课表和成绩</w:t>
            </w:r>
            <w:r w:rsidR="000918A1" w:rsidRPr="00CE3992">
              <w:rPr>
                <w:rFonts w:hint="eastAsia"/>
              </w:rPr>
              <w:t>。</w:t>
            </w:r>
          </w:p>
        </w:tc>
        <w:tc>
          <w:tcPr>
            <w:tcW w:w="2353" w:type="dxa"/>
          </w:tcPr>
          <w:p w:rsidR="000918A1" w:rsidRPr="005C59E4" w:rsidRDefault="000918A1" w:rsidP="00892D60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457" w:type="dxa"/>
          </w:tcPr>
          <w:p w:rsidR="000918A1" w:rsidRDefault="000918A1" w:rsidP="00892D60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533" w:type="dxa"/>
          </w:tcPr>
          <w:p w:rsidR="000918A1" w:rsidRPr="005C59E4" w:rsidRDefault="000918A1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0918A1" w:rsidTr="004E074B">
        <w:tc>
          <w:tcPr>
            <w:tcW w:w="3179" w:type="dxa"/>
          </w:tcPr>
          <w:p w:rsidR="000918A1" w:rsidRPr="00CE3992" w:rsidRDefault="00050DDF" w:rsidP="00C234F1">
            <w:r w:rsidRPr="00050DDF">
              <w:rPr>
                <w:rFonts w:hint="eastAsia"/>
              </w:rPr>
              <w:t>查看并思考可以新添的功能，修改代码规范。增加商品和物品的举报功能。</w:t>
            </w:r>
          </w:p>
        </w:tc>
        <w:tc>
          <w:tcPr>
            <w:tcW w:w="2353" w:type="dxa"/>
          </w:tcPr>
          <w:p w:rsidR="000918A1" w:rsidRPr="005C59E4" w:rsidRDefault="000918A1" w:rsidP="00892D60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457" w:type="dxa"/>
          </w:tcPr>
          <w:p w:rsidR="000918A1" w:rsidRDefault="000918A1" w:rsidP="00892D60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533" w:type="dxa"/>
          </w:tcPr>
          <w:p w:rsidR="000918A1" w:rsidRPr="005C59E4" w:rsidRDefault="000918A1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0918A1" w:rsidTr="004E074B">
        <w:tc>
          <w:tcPr>
            <w:tcW w:w="3179" w:type="dxa"/>
          </w:tcPr>
          <w:p w:rsidR="000918A1" w:rsidRPr="00CE3992" w:rsidRDefault="00050DDF" w:rsidP="00C234F1">
            <w:r w:rsidRPr="00050DDF">
              <w:rPr>
                <w:rFonts w:hint="eastAsia"/>
              </w:rPr>
              <w:t>查看并思考可以新添的功能，修改代码规范。增加商品和物品的分类功能。</w:t>
            </w:r>
          </w:p>
        </w:tc>
        <w:tc>
          <w:tcPr>
            <w:tcW w:w="2353" w:type="dxa"/>
          </w:tcPr>
          <w:p w:rsidR="000918A1" w:rsidRPr="005C59E4" w:rsidRDefault="000918A1" w:rsidP="00892D60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457" w:type="dxa"/>
          </w:tcPr>
          <w:p w:rsidR="000918A1" w:rsidRDefault="000918A1" w:rsidP="00892D60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533" w:type="dxa"/>
          </w:tcPr>
          <w:p w:rsidR="000918A1" w:rsidRPr="005C59E4" w:rsidRDefault="000918A1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4E074B" w:rsidRPr="0005740E" w:rsidRDefault="004E074B" w:rsidP="0005740E">
      <w:pPr>
        <w:pStyle w:val="a7"/>
        <w:spacing w:afterLines="50" w:after="156" w:line="240" w:lineRule="auto"/>
        <w:ind w:left="357" w:firstLineChars="0" w:firstLine="0"/>
        <w:rPr>
          <w:color w:val="0070C0"/>
        </w:rPr>
      </w:pPr>
    </w:p>
    <w:p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050DDF" w:rsidRPr="00050DDF" w:rsidRDefault="00050DDF" w:rsidP="00050DDF">
      <w:pPr>
        <w:pStyle w:val="a7"/>
        <w:ind w:left="420"/>
        <w:rPr>
          <w:rFonts w:hint="eastAsia"/>
          <w:color w:val="0070C0"/>
        </w:rPr>
      </w:pPr>
      <w:r w:rsidRPr="00050DDF">
        <w:rPr>
          <w:rFonts w:hint="eastAsia"/>
          <w:color w:val="0070C0"/>
        </w:rPr>
        <w:t>失物招领部分代码已经完成。目前失物招领和二手交易部分已经完成。但感觉问题还很多，所以今天主要内容是修改完善这两部分的功能。</w:t>
      </w:r>
    </w:p>
    <w:p w:rsidR="00050DDF" w:rsidRDefault="00050DDF" w:rsidP="00050DDF">
      <w:pPr>
        <w:pStyle w:val="a7"/>
        <w:ind w:left="420" w:firstLineChars="0" w:firstLine="0"/>
        <w:rPr>
          <w:rFonts w:hint="eastAsia"/>
          <w:color w:val="0070C0"/>
        </w:rPr>
      </w:pPr>
      <w:r w:rsidRPr="00050DDF">
        <w:rPr>
          <w:rFonts w:hint="eastAsia"/>
          <w:color w:val="0070C0"/>
        </w:rPr>
        <w:t>对于修改和完善来说，应该是谁写的代码谁修改和完善。不能随意乱动他人代码。</w:t>
      </w:r>
    </w:p>
    <w:p w:rsidR="00136271" w:rsidRPr="00136271" w:rsidRDefault="00136271" w:rsidP="00050DDF">
      <w:pPr>
        <w:pStyle w:val="a7"/>
        <w:ind w:left="420" w:firstLineChars="0" w:firstLine="0"/>
        <w:rPr>
          <w:b/>
        </w:rPr>
      </w:pPr>
      <w:r w:rsidRPr="00136271">
        <w:rPr>
          <w:rFonts w:hint="eastAsia"/>
          <w:b/>
        </w:rPr>
        <w:t>下周安排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85"/>
        <w:gridCol w:w="2410"/>
        <w:gridCol w:w="1417"/>
        <w:gridCol w:w="1610"/>
      </w:tblGrid>
      <w:tr w:rsidR="00E30B23" w:rsidTr="00757293">
        <w:tc>
          <w:tcPr>
            <w:tcW w:w="3085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E30B23" w:rsidTr="00757293">
        <w:tc>
          <w:tcPr>
            <w:tcW w:w="3085" w:type="dxa"/>
          </w:tcPr>
          <w:p w:rsidR="00E30B23" w:rsidRPr="004E074B" w:rsidRDefault="00050DDF" w:rsidP="004E074B">
            <w:pPr>
              <w:pStyle w:val="a7"/>
              <w:numPr>
                <w:ilvl w:val="0"/>
                <w:numId w:val="5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</w:rPr>
              <w:t>继续研究学习抓取教务系统课表和成绩。</w:t>
            </w:r>
          </w:p>
        </w:tc>
        <w:tc>
          <w:tcPr>
            <w:tcW w:w="2410" w:type="dxa"/>
          </w:tcPr>
          <w:p w:rsidR="00E30B23" w:rsidRPr="005C59E4" w:rsidRDefault="00E30B23" w:rsidP="00944C1D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417" w:type="dxa"/>
          </w:tcPr>
          <w:p w:rsidR="00E30B23" w:rsidRPr="005C59E4" w:rsidRDefault="00E30B23" w:rsidP="00892D60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610" w:type="dxa"/>
          </w:tcPr>
          <w:p w:rsidR="00E30B23" w:rsidRPr="005C59E4" w:rsidRDefault="00E30B23" w:rsidP="00892D60">
            <w:pPr>
              <w:pStyle w:val="a7"/>
              <w:ind w:firstLineChars="0" w:firstLine="0"/>
              <w:rPr>
                <w:color w:val="0070C0"/>
              </w:rPr>
            </w:pPr>
          </w:p>
        </w:tc>
      </w:tr>
      <w:tr w:rsidR="00C56F57" w:rsidTr="00757293">
        <w:tc>
          <w:tcPr>
            <w:tcW w:w="3085" w:type="dxa"/>
          </w:tcPr>
          <w:p w:rsidR="00C56F57" w:rsidRPr="005C59E4" w:rsidRDefault="00050DDF" w:rsidP="000918A1">
            <w:pPr>
              <w:pStyle w:val="a7"/>
              <w:numPr>
                <w:ilvl w:val="0"/>
                <w:numId w:val="5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</w:rPr>
              <w:lastRenderedPageBreak/>
              <w:t>查看并思考可以新添的功能，修改代码规范。</w:t>
            </w:r>
          </w:p>
        </w:tc>
        <w:tc>
          <w:tcPr>
            <w:tcW w:w="2410" w:type="dxa"/>
          </w:tcPr>
          <w:p w:rsidR="00C56F57" w:rsidRPr="005C59E4" w:rsidRDefault="00C56F57" w:rsidP="00944C1D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417" w:type="dxa"/>
          </w:tcPr>
          <w:p w:rsidR="00C56F57" w:rsidRPr="005C59E4" w:rsidRDefault="00C56F57" w:rsidP="00892D60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610" w:type="dxa"/>
          </w:tcPr>
          <w:p w:rsidR="00C56F57" w:rsidRPr="005C59E4" w:rsidRDefault="00C56F57" w:rsidP="00892D60">
            <w:pPr>
              <w:pStyle w:val="a7"/>
              <w:ind w:firstLineChars="0" w:firstLine="0"/>
              <w:rPr>
                <w:color w:val="0070C0"/>
              </w:rPr>
            </w:pPr>
          </w:p>
        </w:tc>
      </w:tr>
    </w:tbl>
    <w:p w:rsidR="00136271" w:rsidRPr="00136271" w:rsidRDefault="00136271" w:rsidP="00136271">
      <w:pPr>
        <w:pStyle w:val="a7"/>
        <w:ind w:left="420" w:firstLineChars="0" w:firstLine="0"/>
      </w:pPr>
      <w:bookmarkStart w:id="0" w:name="_GoBack"/>
      <w:bookmarkEnd w:id="0"/>
    </w:p>
    <w:sectPr w:rsidR="00136271" w:rsidRPr="00136271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D24" w:rsidRDefault="00960D24" w:rsidP="005E5B1D">
      <w:pPr>
        <w:spacing w:line="240" w:lineRule="auto"/>
      </w:pPr>
      <w:r>
        <w:separator/>
      </w:r>
    </w:p>
  </w:endnote>
  <w:endnote w:type="continuationSeparator" w:id="0">
    <w:p w:rsidR="00960D24" w:rsidRDefault="00960D24" w:rsidP="005E5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D60" w:rsidRDefault="00892D60" w:rsidP="005E5B1D">
    <w:pPr>
      <w:pStyle w:val="a4"/>
      <w:jc w:val="right"/>
    </w:pPr>
    <w:r w:rsidRPr="00D026B9">
      <w:rPr>
        <w:noProof/>
      </w:rPr>
      <w:drawing>
        <wp:inline distT="0" distB="0" distL="0" distR="0" wp14:anchorId="601DE571" wp14:editId="75F7F996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D24" w:rsidRDefault="00960D24" w:rsidP="005E5B1D">
      <w:pPr>
        <w:spacing w:line="240" w:lineRule="auto"/>
      </w:pPr>
      <w:r>
        <w:separator/>
      </w:r>
    </w:p>
  </w:footnote>
  <w:footnote w:type="continuationSeparator" w:id="0">
    <w:p w:rsidR="00960D24" w:rsidRDefault="00960D24" w:rsidP="005E5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D60" w:rsidRDefault="00892D60" w:rsidP="005E5B1D">
    <w:pPr>
      <w:pStyle w:val="a3"/>
      <w:jc w:val="left"/>
    </w:pPr>
    <w:r>
      <w:rPr>
        <w:noProof/>
      </w:rPr>
      <w:drawing>
        <wp:inline distT="0" distB="0" distL="0" distR="0" wp14:anchorId="12C2F947" wp14:editId="5CE1DE66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  <w:t xml:space="preserve">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282B2E"/>
    <w:multiLevelType w:val="hybridMultilevel"/>
    <w:tmpl w:val="23E6AD4A"/>
    <w:lvl w:ilvl="0" w:tplc="E11C9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750C98"/>
    <w:multiLevelType w:val="hybridMultilevel"/>
    <w:tmpl w:val="854A00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0D161EE"/>
    <w:multiLevelType w:val="hybridMultilevel"/>
    <w:tmpl w:val="482ACE3A"/>
    <w:lvl w:ilvl="0" w:tplc="58900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E18"/>
    <w:rsid w:val="00050DDF"/>
    <w:rsid w:val="0005740E"/>
    <w:rsid w:val="000918A1"/>
    <w:rsid w:val="000A3B88"/>
    <w:rsid w:val="0013494B"/>
    <w:rsid w:val="00136271"/>
    <w:rsid w:val="00191AD2"/>
    <w:rsid w:val="001A0FC5"/>
    <w:rsid w:val="001B6818"/>
    <w:rsid w:val="00275113"/>
    <w:rsid w:val="002956BE"/>
    <w:rsid w:val="002E6B20"/>
    <w:rsid w:val="00394A2C"/>
    <w:rsid w:val="003B71DE"/>
    <w:rsid w:val="003F586F"/>
    <w:rsid w:val="00454D31"/>
    <w:rsid w:val="004A037D"/>
    <w:rsid w:val="004E074B"/>
    <w:rsid w:val="004E209E"/>
    <w:rsid w:val="004E374B"/>
    <w:rsid w:val="004F5D57"/>
    <w:rsid w:val="00573101"/>
    <w:rsid w:val="005A1E1C"/>
    <w:rsid w:val="005C59E4"/>
    <w:rsid w:val="005E5B1D"/>
    <w:rsid w:val="00623E42"/>
    <w:rsid w:val="006C0429"/>
    <w:rsid w:val="006F1579"/>
    <w:rsid w:val="00756B72"/>
    <w:rsid w:val="00757293"/>
    <w:rsid w:val="00767314"/>
    <w:rsid w:val="00767623"/>
    <w:rsid w:val="00776533"/>
    <w:rsid w:val="00795DF3"/>
    <w:rsid w:val="007D10A8"/>
    <w:rsid w:val="00851409"/>
    <w:rsid w:val="00892D60"/>
    <w:rsid w:val="008F778F"/>
    <w:rsid w:val="0092202E"/>
    <w:rsid w:val="00944C1D"/>
    <w:rsid w:val="00960D24"/>
    <w:rsid w:val="009759EF"/>
    <w:rsid w:val="009D493E"/>
    <w:rsid w:val="00A021C4"/>
    <w:rsid w:val="00A36908"/>
    <w:rsid w:val="00AA2AFB"/>
    <w:rsid w:val="00AB5439"/>
    <w:rsid w:val="00AC1220"/>
    <w:rsid w:val="00AC4970"/>
    <w:rsid w:val="00AC4BA2"/>
    <w:rsid w:val="00AD547B"/>
    <w:rsid w:val="00C35E18"/>
    <w:rsid w:val="00C56F57"/>
    <w:rsid w:val="00CD5D88"/>
    <w:rsid w:val="00D03516"/>
    <w:rsid w:val="00D85F3B"/>
    <w:rsid w:val="00DB028C"/>
    <w:rsid w:val="00DD3711"/>
    <w:rsid w:val="00DD4054"/>
    <w:rsid w:val="00E30B23"/>
    <w:rsid w:val="00EC74FA"/>
    <w:rsid w:val="00ED7C7F"/>
    <w:rsid w:val="00F01BFE"/>
    <w:rsid w:val="00F64FBB"/>
    <w:rsid w:val="00FA70E4"/>
    <w:rsid w:val="00FC69E0"/>
    <w:rsid w:val="00FE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8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B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B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B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5B1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5B1D"/>
    <w:rPr>
      <w:sz w:val="18"/>
      <w:szCs w:val="18"/>
    </w:rPr>
  </w:style>
  <w:style w:type="table" w:styleId="a6">
    <w:name w:val="Table Grid"/>
    <w:basedOn w:val="a1"/>
    <w:uiPriority w:val="59"/>
    <w:rsid w:val="005E5B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5E5B1D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C35E1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C35E1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C35E18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C35E1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C35E1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8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B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B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B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5B1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5B1D"/>
    <w:rPr>
      <w:sz w:val="18"/>
      <w:szCs w:val="18"/>
    </w:rPr>
  </w:style>
  <w:style w:type="table" w:styleId="a6">
    <w:name w:val="Table Grid"/>
    <w:basedOn w:val="a1"/>
    <w:uiPriority w:val="59"/>
    <w:rsid w:val="005E5B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5E5B1D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C35E1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C35E1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C35E18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C35E1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C35E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_&#24072;&#22823;\2016-2017-1\PMT-5-1%205-2%206-1\OTQP-PMT-6-1%20&#39033;&#30446;&#21608;&#25253;&#65288;&#35828;&#26126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OTQP-PMT-6-1 项目周报（说明）.dotx</Template>
  <TotalTime>234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Windows 用户</cp:lastModifiedBy>
  <cp:revision>33</cp:revision>
  <dcterms:created xsi:type="dcterms:W3CDTF">2016-06-14T02:40:00Z</dcterms:created>
  <dcterms:modified xsi:type="dcterms:W3CDTF">2016-12-22T11:53:00Z</dcterms:modified>
</cp:coreProperties>
</file>