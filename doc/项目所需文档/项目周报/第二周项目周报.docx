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6F1579" w:rsidP="005E5B1D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color w:val="0070C0"/>
          <w:sz w:val="36"/>
        </w:rPr>
        <w:t>微校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0918A1">
        <w:rPr>
          <w:rFonts w:hint="eastAsia"/>
          <w:color w:val="0070C0"/>
        </w:rPr>
        <w:t>2017-11-14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0918A1">
        <w:rPr>
          <w:rFonts w:hint="eastAsia"/>
          <w:color w:val="0070C0"/>
        </w:rPr>
        <w:t>2017-11-17</w:t>
      </w:r>
      <w:bookmarkStart w:id="0" w:name="_GoBack"/>
      <w:bookmarkEnd w:id="0"/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191AD2" w:rsidRPr="006F1579" w:rsidRDefault="00191AD2" w:rsidP="006F1579">
      <w:pPr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48"/>
        <w:gridCol w:w="2268"/>
        <w:gridCol w:w="37"/>
        <w:gridCol w:w="1380"/>
        <w:gridCol w:w="77"/>
        <w:gridCol w:w="1533"/>
      </w:tblGrid>
      <w:tr w:rsidR="00E30B23" w:rsidTr="004E074B">
        <w:tc>
          <w:tcPr>
            <w:tcW w:w="3227" w:type="dxa"/>
            <w:gridSpan w:val="2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gridSpan w:val="2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918A1" w:rsidTr="000F35A9">
        <w:tc>
          <w:tcPr>
            <w:tcW w:w="3179" w:type="dxa"/>
          </w:tcPr>
          <w:p w:rsidR="000918A1" w:rsidRPr="005C59E4" w:rsidRDefault="000918A1" w:rsidP="000918A1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</w:t>
            </w:r>
            <w:r w:rsidRPr="0005740E">
              <w:rPr>
                <w:rFonts w:hint="eastAsia"/>
                <w:color w:val="0070C0"/>
              </w:rPr>
              <w:t>成</w:t>
            </w:r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353" w:type="dxa"/>
            <w:gridSpan w:val="3"/>
          </w:tcPr>
          <w:p w:rsidR="000918A1" w:rsidRPr="005C59E4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  <w:gridSpan w:val="2"/>
          </w:tcPr>
          <w:p w:rsidR="000918A1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0F35A9">
        <w:tc>
          <w:tcPr>
            <w:tcW w:w="3179" w:type="dxa"/>
          </w:tcPr>
          <w:p w:rsidR="000918A1" w:rsidRPr="005C59E4" w:rsidRDefault="000918A1" w:rsidP="000918A1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完成了登陆注册页代码</w:t>
            </w:r>
          </w:p>
        </w:tc>
        <w:tc>
          <w:tcPr>
            <w:tcW w:w="2353" w:type="dxa"/>
            <w:gridSpan w:val="3"/>
          </w:tcPr>
          <w:p w:rsidR="000918A1" w:rsidRPr="005C59E4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  <w:gridSpan w:val="2"/>
          </w:tcPr>
          <w:p w:rsidR="000918A1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0F35A9">
        <w:tc>
          <w:tcPr>
            <w:tcW w:w="3179" w:type="dxa"/>
          </w:tcPr>
          <w:p w:rsidR="000918A1" w:rsidRPr="005C59E4" w:rsidRDefault="000918A1" w:rsidP="000918A1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开始写二手交易部分的代码</w:t>
            </w:r>
          </w:p>
        </w:tc>
        <w:tc>
          <w:tcPr>
            <w:tcW w:w="2353" w:type="dxa"/>
            <w:gridSpan w:val="3"/>
          </w:tcPr>
          <w:p w:rsidR="000918A1" w:rsidRPr="005C59E4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  <w:gridSpan w:val="2"/>
          </w:tcPr>
          <w:p w:rsidR="000918A1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0F35A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0918A1" w:rsidP="00C234F1">
            <w:pPr>
              <w:rPr>
                <w:rFonts w:hint="eastAsia"/>
              </w:rPr>
            </w:pPr>
            <w:r w:rsidRPr="00CE3992">
              <w:rPr>
                <w:rFonts w:hint="eastAsia"/>
              </w:rPr>
              <w:t>修改登陆注册部分的代码问题。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0918A1" w:rsidP="00C234F1">
            <w:pPr>
              <w:rPr>
                <w:rFonts w:hint="eastAsia"/>
              </w:rPr>
            </w:pPr>
            <w:r w:rsidRPr="00CE3992">
              <w:rPr>
                <w:rFonts w:hint="eastAsia"/>
              </w:rPr>
              <w:t>编写二手交易部分的代码，主要包括，删除商品（删除数据表里面的记录），商品修改（修改数据表里面的数据）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0918A1" w:rsidP="00C234F1">
            <w:pPr>
              <w:rPr>
                <w:rFonts w:hint="eastAsia"/>
              </w:rPr>
            </w:pPr>
            <w:r w:rsidRPr="00CE3992">
              <w:rPr>
                <w:rFonts w:hint="eastAsia"/>
              </w:rPr>
              <w:t>继续学习使用</w:t>
            </w:r>
            <w:r w:rsidRPr="00CE3992">
              <w:rPr>
                <w:rFonts w:hint="eastAsia"/>
              </w:rPr>
              <w:t>curl</w:t>
            </w:r>
            <w:r w:rsidRPr="00CE3992">
              <w:rPr>
                <w:rFonts w:hint="eastAsia"/>
              </w:rPr>
              <w:t>抓取新闻并编写。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918A1" w:rsidRPr="000918A1" w:rsidRDefault="000918A1" w:rsidP="000918A1">
      <w:pPr>
        <w:pStyle w:val="a7"/>
        <w:ind w:left="420" w:firstLineChars="0" w:firstLine="0"/>
        <w:rPr>
          <w:rFonts w:hint="eastAsia"/>
          <w:color w:val="0070C0"/>
        </w:rPr>
      </w:pPr>
      <w:r w:rsidRPr="000918A1">
        <w:rPr>
          <w:rFonts w:hint="eastAsia"/>
          <w:color w:val="0070C0"/>
        </w:rPr>
        <w:t>1</w:t>
      </w:r>
      <w:r w:rsidRPr="000918A1">
        <w:rPr>
          <w:rFonts w:hint="eastAsia"/>
          <w:color w:val="0070C0"/>
        </w:rPr>
        <w:t>，静态</w:t>
      </w:r>
      <w:proofErr w:type="gramStart"/>
      <w:r w:rsidRPr="000918A1">
        <w:rPr>
          <w:rFonts w:hint="eastAsia"/>
          <w:color w:val="0070C0"/>
        </w:rPr>
        <w:t>页修改</w:t>
      </w:r>
      <w:proofErr w:type="gramEnd"/>
      <w:r w:rsidRPr="000918A1">
        <w:rPr>
          <w:rFonts w:hint="eastAsia"/>
          <w:color w:val="0070C0"/>
        </w:rPr>
        <w:t>完毕。</w:t>
      </w:r>
      <w:r w:rsidRPr="000918A1">
        <w:rPr>
          <w:rFonts w:hint="eastAsia"/>
          <w:color w:val="0070C0"/>
        </w:rPr>
        <w:t xml:space="preserve"> </w:t>
      </w:r>
    </w:p>
    <w:p w:rsidR="000918A1" w:rsidRPr="000918A1" w:rsidRDefault="000918A1" w:rsidP="000918A1">
      <w:pPr>
        <w:pStyle w:val="a7"/>
        <w:ind w:left="420" w:firstLineChars="0" w:firstLine="0"/>
        <w:rPr>
          <w:rFonts w:hint="eastAsia"/>
          <w:color w:val="0070C0"/>
        </w:rPr>
      </w:pPr>
      <w:r w:rsidRPr="000918A1">
        <w:rPr>
          <w:rFonts w:hint="eastAsia"/>
          <w:color w:val="0070C0"/>
        </w:rPr>
        <w:t>2.</w:t>
      </w:r>
      <w:r w:rsidRPr="000918A1">
        <w:rPr>
          <w:rFonts w:hint="eastAsia"/>
          <w:color w:val="0070C0"/>
        </w:rPr>
        <w:t>关键字搜索和排序没有综合实现。</w:t>
      </w:r>
    </w:p>
    <w:p w:rsidR="000918A1" w:rsidRDefault="000918A1" w:rsidP="000918A1">
      <w:pPr>
        <w:pStyle w:val="a7"/>
        <w:ind w:left="420" w:firstLineChars="0" w:firstLine="0"/>
        <w:rPr>
          <w:rFonts w:hint="eastAsia"/>
          <w:color w:val="0070C0"/>
        </w:rPr>
      </w:pPr>
      <w:r w:rsidRPr="000918A1">
        <w:rPr>
          <w:rFonts w:hint="eastAsia"/>
          <w:color w:val="0070C0"/>
        </w:rPr>
        <w:t>3</w:t>
      </w:r>
      <w:r w:rsidRPr="000918A1">
        <w:rPr>
          <w:rFonts w:hint="eastAsia"/>
          <w:color w:val="0070C0"/>
        </w:rPr>
        <w:t>，新闻详情</w:t>
      </w:r>
      <w:proofErr w:type="gramStart"/>
      <w:r w:rsidRPr="000918A1">
        <w:rPr>
          <w:rFonts w:hint="eastAsia"/>
          <w:color w:val="0070C0"/>
        </w:rPr>
        <w:t>页可能</w:t>
      </w:r>
      <w:proofErr w:type="gramEnd"/>
      <w:r w:rsidRPr="000918A1">
        <w:rPr>
          <w:rFonts w:hint="eastAsia"/>
          <w:color w:val="0070C0"/>
        </w:rPr>
        <w:t>感兴趣的新闻实现。</w:t>
      </w:r>
    </w:p>
    <w:p w:rsidR="00136271" w:rsidRPr="00136271" w:rsidRDefault="00136271" w:rsidP="000918A1">
      <w:pPr>
        <w:pStyle w:val="a7"/>
        <w:ind w:left="420" w:firstLineChars="0" w:firstLine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0918A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研究学习如何通过抓取登陆教务系统获取课表和成绩。</w:t>
            </w:r>
          </w:p>
        </w:tc>
        <w:tc>
          <w:tcPr>
            <w:tcW w:w="2410" w:type="dxa"/>
          </w:tcPr>
          <w:p w:rsidR="00E30B23" w:rsidRPr="005C59E4" w:rsidRDefault="00E30B23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C56F57" w:rsidTr="00757293">
        <w:tc>
          <w:tcPr>
            <w:tcW w:w="3085" w:type="dxa"/>
          </w:tcPr>
          <w:p w:rsidR="00C56F57" w:rsidRPr="005C59E4" w:rsidRDefault="000918A1" w:rsidP="000918A1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0918A1">
              <w:rPr>
                <w:rFonts w:hint="eastAsia"/>
              </w:rPr>
              <w:t>完善代码，主要包括：删除商品：只能删除自己的商品，其他人的商品不能删除。商品修改同理。</w:t>
            </w:r>
          </w:p>
        </w:tc>
        <w:tc>
          <w:tcPr>
            <w:tcW w:w="2410" w:type="dxa"/>
          </w:tcPr>
          <w:p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A36908" w:rsidTr="00757293">
        <w:tc>
          <w:tcPr>
            <w:tcW w:w="3085" w:type="dxa"/>
          </w:tcPr>
          <w:p w:rsidR="00A36908" w:rsidRPr="005C59E4" w:rsidRDefault="000918A1" w:rsidP="000918A1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0918A1">
              <w:rPr>
                <w:rFonts w:hint="eastAsia"/>
              </w:rPr>
              <w:t>完善二手交易部分的代码，主要包括：商品列表页新加按照时间和价格排序功能以及关键字搜索。</w:t>
            </w:r>
          </w:p>
        </w:tc>
        <w:tc>
          <w:tcPr>
            <w:tcW w:w="24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DF3" w:rsidRDefault="00795DF3" w:rsidP="005E5B1D">
      <w:pPr>
        <w:spacing w:line="240" w:lineRule="auto"/>
      </w:pPr>
      <w:r>
        <w:separator/>
      </w:r>
    </w:p>
  </w:endnote>
  <w:endnote w:type="continuationSeparator" w:id="0">
    <w:p w:rsidR="00795DF3" w:rsidRDefault="00795DF3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DF3" w:rsidRDefault="00795DF3" w:rsidP="005E5B1D">
      <w:pPr>
        <w:spacing w:line="240" w:lineRule="auto"/>
      </w:pPr>
      <w:r>
        <w:separator/>
      </w:r>
    </w:p>
  </w:footnote>
  <w:footnote w:type="continuationSeparator" w:id="0">
    <w:p w:rsidR="00795DF3" w:rsidRDefault="00795DF3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918A1"/>
    <w:rsid w:val="000A3B88"/>
    <w:rsid w:val="0013494B"/>
    <w:rsid w:val="00136271"/>
    <w:rsid w:val="00191AD2"/>
    <w:rsid w:val="001A0FC5"/>
    <w:rsid w:val="001B6818"/>
    <w:rsid w:val="00275113"/>
    <w:rsid w:val="002956BE"/>
    <w:rsid w:val="002E6B20"/>
    <w:rsid w:val="00394A2C"/>
    <w:rsid w:val="003B71DE"/>
    <w:rsid w:val="003F586F"/>
    <w:rsid w:val="00454D31"/>
    <w:rsid w:val="004A037D"/>
    <w:rsid w:val="004E074B"/>
    <w:rsid w:val="004E209E"/>
    <w:rsid w:val="004E374B"/>
    <w:rsid w:val="004F5D57"/>
    <w:rsid w:val="00573101"/>
    <w:rsid w:val="005A1E1C"/>
    <w:rsid w:val="005C59E4"/>
    <w:rsid w:val="005E5B1D"/>
    <w:rsid w:val="00623E42"/>
    <w:rsid w:val="006C0429"/>
    <w:rsid w:val="006F1579"/>
    <w:rsid w:val="00756B72"/>
    <w:rsid w:val="00757293"/>
    <w:rsid w:val="00767314"/>
    <w:rsid w:val="00767623"/>
    <w:rsid w:val="00776533"/>
    <w:rsid w:val="00795DF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DD4054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230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32</cp:revision>
  <dcterms:created xsi:type="dcterms:W3CDTF">2016-06-14T02:40:00Z</dcterms:created>
  <dcterms:modified xsi:type="dcterms:W3CDTF">2016-12-22T11:47:00Z</dcterms:modified>
</cp:coreProperties>
</file>