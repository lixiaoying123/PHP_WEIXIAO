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6F1579" w:rsidP="005E5B1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color w:val="0070C0"/>
          <w:sz w:val="36"/>
        </w:rPr>
        <w:t>微校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6F1579">
        <w:rPr>
          <w:rFonts w:hint="eastAsia"/>
          <w:color w:val="0070C0"/>
        </w:rPr>
        <w:t>2017-11-02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6F1579">
        <w:rPr>
          <w:rFonts w:hint="eastAsia"/>
          <w:color w:val="0070C0"/>
        </w:rPr>
        <w:t>2017-11-04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191AD2" w:rsidRPr="006F1579" w:rsidRDefault="00191AD2" w:rsidP="006F1579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CF5199" w:rsidRPr="00CF5199" w:rsidRDefault="00CF5199" w:rsidP="006F157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</w:rPr>
              <w:t>课表和成绩抓取已经实现。结合到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框架内完成独立的课表控制器</w:t>
            </w:r>
          </w:p>
          <w:p w:rsidR="00CF5199" w:rsidRDefault="00CF5199" w:rsidP="00CF51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今天任务分配为用户管理，主要功能为：用户的增加删除，还有昨天的管理员授权问题。</w:t>
            </w:r>
          </w:p>
          <w:p w:rsidR="00E30B23" w:rsidRDefault="00CF5199" w:rsidP="00CF5199">
            <w:pPr>
              <w:pStyle w:val="a7"/>
              <w:ind w:left="360" w:firstLineChars="0" w:firstLine="0"/>
              <w:rPr>
                <w:rFonts w:hint="eastAsia"/>
                <w:color w:val="0070C0"/>
              </w:rPr>
            </w:pPr>
            <w:r w:rsidRPr="00CF5199">
              <w:rPr>
                <w:rFonts w:hint="eastAsia"/>
                <w:color w:val="0070C0"/>
              </w:rPr>
              <w:t>商品管理部分完成，今天的主要任务为物品管理。</w:t>
            </w:r>
          </w:p>
          <w:p w:rsidR="00CF5199" w:rsidRDefault="00CF5199" w:rsidP="00CF5199">
            <w:r>
              <w:rPr>
                <w:rFonts w:hint="eastAsia"/>
              </w:rPr>
              <w:t>完成独立的成绩控制器。</w:t>
            </w:r>
          </w:p>
          <w:p w:rsidR="00CF5199" w:rsidRPr="00CF5199" w:rsidRDefault="00CF5199" w:rsidP="00CF5199">
            <w:pPr>
              <w:pStyle w:val="a7"/>
              <w:ind w:left="360" w:firstLineChars="0" w:firstLine="0"/>
              <w:rPr>
                <w:color w:val="0070C0"/>
              </w:rPr>
            </w:pPr>
          </w:p>
        </w:tc>
        <w:tc>
          <w:tcPr>
            <w:tcW w:w="2268" w:type="dxa"/>
          </w:tcPr>
          <w:p w:rsidR="00E30B23" w:rsidRPr="00AC4BA2" w:rsidRDefault="00E30B23" w:rsidP="006F157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CF5199" w:rsidRDefault="00CF5199" w:rsidP="00CF5199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课表和成绩抓取已经实现。结合到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框架内完成独立的课表控制器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CF5199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今天任务分配为用户管理，主要功能为：用户的增加删除，还有昨天的管理员授权问题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CF5199" w:rsidRDefault="00CF5199" w:rsidP="00CF5199">
            <w:r>
              <w:rPr>
                <w:rFonts w:hint="eastAsia"/>
              </w:rPr>
              <w:t>完成独立的成绩控制器。</w:t>
            </w:r>
          </w:p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F5199" w:rsidTr="00757293">
        <w:tc>
          <w:tcPr>
            <w:tcW w:w="3085" w:type="dxa"/>
          </w:tcPr>
          <w:p w:rsidR="00CF5199" w:rsidRPr="003073A0" w:rsidRDefault="00CF5199" w:rsidP="00A61BDC">
            <w:r w:rsidRPr="003073A0"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CF5199" w:rsidRPr="005C59E4" w:rsidRDefault="00CF5199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F5199" w:rsidTr="00757293">
        <w:tc>
          <w:tcPr>
            <w:tcW w:w="3085" w:type="dxa"/>
          </w:tcPr>
          <w:p w:rsidR="00CF5199" w:rsidRPr="003073A0" w:rsidRDefault="00CF5199" w:rsidP="00A61BDC">
            <w:r w:rsidRPr="003073A0">
              <w:rPr>
                <w:rFonts w:hint="eastAsia"/>
              </w:rPr>
              <w:t>完善后台管理部分</w:t>
            </w:r>
            <w:r w:rsidRPr="003073A0">
              <w:rPr>
                <w:rFonts w:hint="eastAsia"/>
              </w:rPr>
              <w:t xml:space="preserve"> </w:t>
            </w:r>
            <w:r w:rsidRPr="003073A0">
              <w:rPr>
                <w:rFonts w:hint="eastAsia"/>
              </w:rPr>
              <w:t>改进删除商品或物品之后的提示跳转功能</w:t>
            </w:r>
          </w:p>
        </w:tc>
        <w:tc>
          <w:tcPr>
            <w:tcW w:w="2410" w:type="dxa"/>
          </w:tcPr>
          <w:p w:rsidR="00CF5199" w:rsidRPr="005C59E4" w:rsidRDefault="00CF5199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F5199" w:rsidTr="00757293">
        <w:tc>
          <w:tcPr>
            <w:tcW w:w="3085" w:type="dxa"/>
          </w:tcPr>
          <w:p w:rsidR="00CF5199" w:rsidRPr="003073A0" w:rsidRDefault="00CF5199" w:rsidP="00A61BDC">
            <w:bookmarkStart w:id="0" w:name="_GoBack"/>
            <w:bookmarkEnd w:id="0"/>
            <w:r w:rsidRPr="003073A0">
              <w:rPr>
                <w:rFonts w:hint="eastAsia"/>
              </w:rPr>
              <w:t>完善前台部分</w:t>
            </w:r>
            <w:r w:rsidRPr="003073A0">
              <w:rPr>
                <w:rFonts w:hint="eastAsia"/>
              </w:rPr>
              <w:t xml:space="preserve"> </w:t>
            </w:r>
            <w:r w:rsidRPr="003073A0">
              <w:rPr>
                <w:rFonts w:hint="eastAsia"/>
              </w:rPr>
              <w:t>修改静态页</w:t>
            </w:r>
            <w:r w:rsidRPr="003073A0">
              <w:rPr>
                <w:rFonts w:hint="eastAsia"/>
              </w:rPr>
              <w:t xml:space="preserve"> </w:t>
            </w:r>
            <w:r w:rsidRPr="003073A0">
              <w:rPr>
                <w:rFonts w:hint="eastAsia"/>
              </w:rPr>
              <w:t>修改商品显示</w:t>
            </w:r>
            <w:r w:rsidRPr="003073A0">
              <w:rPr>
                <w:rFonts w:hint="eastAsia"/>
              </w:rPr>
              <w:t xml:space="preserve"> </w:t>
            </w:r>
            <w:r w:rsidRPr="003073A0">
              <w:rPr>
                <w:rFonts w:hint="eastAsia"/>
              </w:rPr>
              <w:t>排序</w:t>
            </w:r>
          </w:p>
        </w:tc>
        <w:tc>
          <w:tcPr>
            <w:tcW w:w="2410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F5199" w:rsidRPr="005C59E4" w:rsidRDefault="00CF5199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8D0" w:rsidRDefault="006C38D0" w:rsidP="005E5B1D">
      <w:pPr>
        <w:spacing w:line="240" w:lineRule="auto"/>
      </w:pPr>
      <w:r>
        <w:separator/>
      </w:r>
    </w:p>
  </w:endnote>
  <w:endnote w:type="continuationSeparator" w:id="0">
    <w:p w:rsidR="006C38D0" w:rsidRDefault="006C38D0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8D0" w:rsidRDefault="006C38D0" w:rsidP="005E5B1D">
      <w:pPr>
        <w:spacing w:line="240" w:lineRule="auto"/>
      </w:pPr>
      <w:r>
        <w:separator/>
      </w:r>
    </w:p>
  </w:footnote>
  <w:footnote w:type="continuationSeparator" w:id="0">
    <w:p w:rsidR="006C38D0" w:rsidRDefault="006C38D0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75113"/>
    <w:rsid w:val="002956BE"/>
    <w:rsid w:val="002E6B20"/>
    <w:rsid w:val="00394A2C"/>
    <w:rsid w:val="003B71DE"/>
    <w:rsid w:val="003F586F"/>
    <w:rsid w:val="00454D31"/>
    <w:rsid w:val="004A037D"/>
    <w:rsid w:val="004E074B"/>
    <w:rsid w:val="004E209E"/>
    <w:rsid w:val="004E374B"/>
    <w:rsid w:val="004F5D57"/>
    <w:rsid w:val="00573101"/>
    <w:rsid w:val="005A1E1C"/>
    <w:rsid w:val="005C59E4"/>
    <w:rsid w:val="005E5B1D"/>
    <w:rsid w:val="00623E42"/>
    <w:rsid w:val="006C0429"/>
    <w:rsid w:val="006C38D0"/>
    <w:rsid w:val="006F157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CF5199"/>
    <w:rsid w:val="00D03516"/>
    <w:rsid w:val="00D85F3B"/>
    <w:rsid w:val="00DB028C"/>
    <w:rsid w:val="00DD3711"/>
    <w:rsid w:val="00DD4054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226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32</cp:revision>
  <dcterms:created xsi:type="dcterms:W3CDTF">2016-06-14T02:40:00Z</dcterms:created>
  <dcterms:modified xsi:type="dcterms:W3CDTF">2016-12-22T12:00:00Z</dcterms:modified>
</cp:coreProperties>
</file>